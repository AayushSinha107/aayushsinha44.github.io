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9"/>
        <w:gridCol w:w="6749"/>
      </w:tblGrid>
      <w:tr w:rsidR="002C2CDD" w:rsidRPr="00906BEE" w:rsidTr="00251A90">
        <w:trPr>
          <w:trHeight w:val="13391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251A90" w:rsidP="00523479">
            <w:pPr>
              <w:pStyle w:val="Initials"/>
            </w:pPr>
            <w:r>
              <w:t>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11A5D9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1cade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1cade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S</w:t>
            </w:r>
          </w:p>
          <w:p w:rsidR="00A50939" w:rsidRPr="00906BEE" w:rsidRDefault="00251A90" w:rsidP="007569C1">
            <w:pPr>
              <w:pStyle w:val="Heading3"/>
            </w:pPr>
            <w:r>
              <w:t>skills</w:t>
            </w:r>
          </w:p>
          <w:p w:rsidR="00251A90" w:rsidRPr="004222AB" w:rsidRDefault="00251A90" w:rsidP="00251A90">
            <w:r w:rsidRPr="004222AB">
              <w:t>Python (Intermediate)</w:t>
            </w:r>
          </w:p>
          <w:p w:rsidR="00251A90" w:rsidRPr="004222AB" w:rsidRDefault="00251A90" w:rsidP="00251A90">
            <w:r w:rsidRPr="004222AB">
              <w:t>Django (Intermediate)</w:t>
            </w:r>
          </w:p>
          <w:p w:rsidR="00251A90" w:rsidRPr="004222AB" w:rsidRDefault="00251A90" w:rsidP="00251A90">
            <w:r w:rsidRPr="004222AB">
              <w:t>Java (</w:t>
            </w:r>
            <w:r>
              <w:t>Beginner</w:t>
            </w:r>
            <w:r w:rsidRPr="004222AB">
              <w:t>)</w:t>
            </w:r>
          </w:p>
          <w:p w:rsidR="00251A90" w:rsidRPr="004222AB" w:rsidRDefault="00251A90" w:rsidP="00251A90">
            <w:r w:rsidRPr="004222AB">
              <w:t>Docker (Beginner)</w:t>
            </w:r>
          </w:p>
          <w:p w:rsidR="00251A90" w:rsidRPr="004222AB" w:rsidRDefault="00251A90" w:rsidP="00251A90">
            <w:r w:rsidRPr="004222AB">
              <w:t>Nodejs (Beginner)</w:t>
            </w:r>
          </w:p>
          <w:p w:rsidR="00251A90" w:rsidRPr="004222AB" w:rsidRDefault="00251A90" w:rsidP="00251A90">
            <w:r w:rsidRPr="004222AB">
              <w:t>Kubernetes (Beginner)</w:t>
            </w:r>
          </w:p>
          <w:p w:rsidR="00251A90" w:rsidRPr="004222AB" w:rsidRDefault="00251A90" w:rsidP="00251A90">
            <w:r w:rsidRPr="004222AB">
              <w:t>Android (Beginner)</w:t>
            </w:r>
          </w:p>
          <w:p w:rsidR="00251A90" w:rsidRPr="004222AB" w:rsidRDefault="00251A90" w:rsidP="00251A90">
            <w:r w:rsidRPr="004222AB">
              <w:t>Blockchain (Beginner)</w:t>
            </w:r>
          </w:p>
          <w:p w:rsidR="002C2CDD" w:rsidRPr="00906BEE" w:rsidRDefault="00251A90" w:rsidP="007569C1">
            <w:r w:rsidRPr="004222AB">
              <w:t>Machine Learning (Beginner)</w:t>
            </w:r>
          </w:p>
          <w:p w:rsidR="002C2CDD" w:rsidRPr="00906BEE" w:rsidRDefault="00251A90" w:rsidP="007569C1">
            <w:pPr>
              <w:pStyle w:val="Heading3"/>
            </w:pPr>
            <w:r>
              <w:t>education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 xml:space="preserve">birla institute of technology, mesra (2016-2020) </w:t>
            </w:r>
          </w:p>
          <w:p w:rsidR="00251A90" w:rsidRPr="004222AB" w:rsidRDefault="00251A90" w:rsidP="00251A90">
            <w:r w:rsidRPr="004222AB">
              <w:t xml:space="preserve">Bachelor of Engineering (B.E), Computer science </w:t>
            </w:r>
          </w:p>
          <w:p w:rsidR="00251A90" w:rsidRPr="004222AB" w:rsidRDefault="00251A90" w:rsidP="00251A90">
            <w:r w:rsidRPr="004222AB">
              <w:t>CGPA : 8.08/10</w:t>
            </w:r>
            <w:r w:rsidRPr="004222AB">
              <w:softHyphen/>
            </w:r>
            <w:r w:rsidRPr="004222AB">
              <w:softHyphen/>
              <w:t xml:space="preserve"> 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dav public school, gandhi nagar</w:t>
            </w:r>
            <w:r>
              <w:t>, Ranchi</w:t>
            </w:r>
          </w:p>
          <w:p w:rsidR="00251A90" w:rsidRPr="004222AB" w:rsidRDefault="00251A90" w:rsidP="00251A90">
            <w:r w:rsidRPr="004222AB">
              <w:t>Class 12 (2015)   Percentage – 92%</w:t>
            </w:r>
          </w:p>
          <w:p w:rsidR="00251A90" w:rsidRPr="004222AB" w:rsidRDefault="00251A90" w:rsidP="00251A90">
            <w:r w:rsidRPr="004222AB">
              <w:t>Class 10 (2013)   CGPA: 9.8</w:t>
            </w:r>
          </w:p>
          <w:p w:rsidR="00251A90" w:rsidRPr="00906BEE" w:rsidRDefault="00251A90" w:rsidP="00251A90">
            <w:pPr>
              <w:pStyle w:val="Heading3"/>
            </w:pPr>
            <w:r>
              <w:t>profile</w:t>
            </w:r>
          </w:p>
          <w:p w:rsidR="00251A90" w:rsidRPr="00906BEE" w:rsidRDefault="00251A90" w:rsidP="00251A90">
            <w:r w:rsidRPr="00374A98">
              <w:rPr>
                <w:b/>
              </w:rPr>
              <w:t>GitHub:</w:t>
            </w:r>
            <w:r>
              <w:rPr>
                <w:b/>
              </w:rPr>
              <w:t xml:space="preserve"> </w:t>
            </w:r>
            <w:hyperlink r:id="rId10" w:history="1">
              <w:r w:rsidRPr="00251A90">
                <w:rPr>
                  <w:rStyle w:val="Hyperlink"/>
                  <w:color w:val="auto"/>
                  <w:u w:val="none"/>
                </w:rPr>
                <w:t>https://github.com/aayushsinha44</w:t>
              </w:r>
            </w:hyperlink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9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251A90" w:rsidRPr="004222AB" w:rsidRDefault="00251A90" w:rsidP="00251A90">
                  <w:pPr>
                    <w:pStyle w:val="Heading1"/>
                    <w:outlineLvl w:val="0"/>
                    <w:rPr>
                      <w:sz w:val="52"/>
                    </w:rPr>
                  </w:pPr>
                  <w:sdt>
                    <w:sdtPr>
                      <w:rPr>
                        <w:sz w:val="52"/>
                      </w:rPr>
                      <w:alias w:val="Enter your name:"/>
                      <w:tag w:val="Enter your name:"/>
                      <w:id w:val="-296147368"/>
                      <w:placeholder>
                        <w:docPart w:val="471F5039D4624CE49FB9FAFAE866D18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Pr="004222AB">
                        <w:rPr>
                          <w:sz w:val="52"/>
                        </w:rPr>
                        <w:t>Aayush sinha</w:t>
                      </w:r>
                    </w:sdtContent>
                  </w:sdt>
                </w:p>
                <w:p w:rsidR="00251A90" w:rsidRPr="004222AB" w:rsidRDefault="00251A90" w:rsidP="00251A90">
                  <w:pPr>
                    <w:jc w:val="right"/>
                    <w:rPr>
                      <w:sz w:val="28"/>
                    </w:rPr>
                  </w:pPr>
                  <w:hyperlink r:id="rId11" w:history="1">
                    <w:r w:rsidRPr="004222AB">
                      <w:rPr>
                        <w:rStyle w:val="Hyperlink"/>
                        <w:color w:val="auto"/>
                        <w:sz w:val="28"/>
                        <w:u w:val="none"/>
                      </w:rPr>
                      <w:t>aayushsinha44@gmail.com</w:t>
                    </w:r>
                  </w:hyperlink>
                </w:p>
                <w:p w:rsidR="00251A90" w:rsidRPr="004222AB" w:rsidRDefault="00251A90" w:rsidP="00251A90">
                  <w:pPr>
                    <w:jc w:val="right"/>
                    <w:rPr>
                      <w:sz w:val="28"/>
                    </w:rPr>
                  </w:pPr>
                  <w:r w:rsidRPr="004222AB">
                    <w:rPr>
                      <w:sz w:val="28"/>
                    </w:rPr>
                    <w:t>(+91) 9470177764</w:t>
                  </w:r>
                </w:p>
                <w:p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906BEE" w:rsidRDefault="009F073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70DEAC3032A4A9AA4735BF27613D0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51A90" w:rsidRPr="004222AB" w:rsidRDefault="00251A90" w:rsidP="00251A90">
            <w:pPr>
              <w:pStyle w:val="Heading4"/>
            </w:pPr>
            <w:r w:rsidRPr="004222AB">
              <w:t>Technology intern • microland • may 2019 – july 2019</w:t>
            </w:r>
          </w:p>
          <w:p w:rsidR="00251A90" w:rsidRPr="004222AB" w:rsidRDefault="00251A90" w:rsidP="00251A90">
            <w:r w:rsidRPr="004222AB">
              <w:t>Worked on Application to Container (A2C) migration. It involves migrating applications running on vir</w:t>
            </w:r>
            <w:bookmarkStart w:id="0" w:name="_GoBack"/>
            <w:bookmarkEnd w:id="0"/>
            <w:r w:rsidRPr="004222AB">
              <w:t>tual machine to Kubernetes cluster. Technology used: Python, Docker, Kubernetes, SaaS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SOFTWARE DEVELOPER INTERN • TOPPR • MAY 2018 – JUNE 2018</w:t>
            </w:r>
          </w:p>
          <w:p w:rsidR="00251A90" w:rsidRPr="004222AB" w:rsidRDefault="00251A90" w:rsidP="00251A90">
            <w:r w:rsidRPr="004222AB">
              <w:t>Worked on android app development, backend development and machine learning. Technology used: Python, Java, Android, Django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SOFTWARE DEVELOPER INTERN • TOPPR • MAY 2018 – JUNE 2018</w:t>
            </w:r>
          </w:p>
          <w:p w:rsidR="00251A90" w:rsidRPr="004222AB" w:rsidRDefault="00251A90" w:rsidP="00251A90">
            <w:r w:rsidRPr="004222AB">
              <w:t>Worked on android app development. Technology used: Java, Android.</w:t>
            </w:r>
          </w:p>
          <w:p w:rsidR="002C2CDD" w:rsidRPr="00906BEE" w:rsidRDefault="00251A90" w:rsidP="007569C1">
            <w:pPr>
              <w:pStyle w:val="Heading3"/>
            </w:pPr>
            <w:r>
              <w:t>Projects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Web hosting using blockchain</w:t>
            </w:r>
          </w:p>
          <w:p w:rsidR="00251A90" w:rsidRPr="004222AB" w:rsidRDefault="00251A90" w:rsidP="00251A90">
            <w:r w:rsidRPr="004222AB">
              <w:t>It uses the concept of working blockchain and gives website hosting facility in serverless architecture. This is an ongoing project.</w:t>
            </w:r>
          </w:p>
          <w:p w:rsidR="00251A90" w:rsidRPr="004222AB" w:rsidRDefault="00251A90" w:rsidP="00251A90">
            <w:r w:rsidRPr="004222AB">
              <w:t xml:space="preserve">Link: </w:t>
            </w:r>
            <w:hyperlink r:id="rId12" w:history="1">
              <w:r w:rsidRPr="004222AB">
                <w:rPr>
                  <w:rStyle w:val="Hyperlink"/>
                  <w:color w:val="auto"/>
                  <w:u w:val="none"/>
                </w:rPr>
                <w:t>https://github.com/aayushsinha44/blockchain-hosting</w:t>
              </w:r>
            </w:hyperlink>
          </w:p>
          <w:p w:rsidR="00251A90" w:rsidRPr="004222AB" w:rsidRDefault="00251A90" w:rsidP="00251A90">
            <w:pPr>
              <w:pStyle w:val="Heading4"/>
            </w:pPr>
            <w:r w:rsidRPr="004222AB">
              <w:t>Question comparator</w:t>
            </w:r>
          </w:p>
          <w:p w:rsidR="00251A90" w:rsidRPr="004222AB" w:rsidRDefault="00251A90" w:rsidP="00251A90">
            <w:r w:rsidRPr="004222AB">
              <w:t xml:space="preserve">Given two question compares the similarity between them. Uses machine learning for it. Trained on </w:t>
            </w:r>
            <w:r w:rsidRPr="004222AB">
              <w:t>Quora</w:t>
            </w:r>
            <w:r w:rsidRPr="004222AB">
              <w:t xml:space="preserve"> question data set.</w:t>
            </w:r>
          </w:p>
          <w:p w:rsidR="00251A90" w:rsidRPr="004222AB" w:rsidRDefault="00251A90" w:rsidP="00251A90">
            <w:r w:rsidRPr="004222AB">
              <w:t>Link: https://github.com/aayushsinha44/electricity_bill_collection</w:t>
            </w:r>
          </w:p>
          <w:p w:rsidR="00251A90" w:rsidRPr="004222AB" w:rsidRDefault="00251A90" w:rsidP="00251A90">
            <w:pPr>
              <w:pStyle w:val="Heading4"/>
            </w:pPr>
            <w:r w:rsidRPr="004222AB">
              <w:t>electricity bill collection system</w:t>
            </w:r>
          </w:p>
          <w:p w:rsidR="00251A90" w:rsidRPr="00251A90" w:rsidRDefault="00251A90" w:rsidP="00251A90">
            <w:r>
              <w:t>It was freelancing project which managed the company electric bill collection system</w:t>
            </w:r>
            <w:r>
              <w:t>.</w:t>
            </w:r>
          </w:p>
          <w:p w:rsidR="00251A90" w:rsidRPr="00906BEE" w:rsidRDefault="00251A90" w:rsidP="00741125">
            <w:r w:rsidRPr="004222AB">
              <w:t>Link: https://github.com/aayushsinha44/Question_Comparator</w:t>
            </w:r>
          </w:p>
        </w:tc>
      </w:tr>
    </w:tbl>
    <w:p w:rsidR="00251A90" w:rsidRPr="00251A90" w:rsidRDefault="00251A90" w:rsidP="00251A90"/>
    <w:sectPr w:rsidR="00251A90" w:rsidRPr="00251A90" w:rsidSect="00251A90">
      <w:footerReference w:type="default" r:id="rId13"/>
      <w:footerReference w:type="first" r:id="rId14"/>
      <w:pgSz w:w="12240" w:h="15840"/>
      <w:pgMar w:top="851" w:right="851" w:bottom="851" w:left="851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737" w:rsidRDefault="009F0737" w:rsidP="00713050">
      <w:pPr>
        <w:spacing w:line="240" w:lineRule="auto"/>
      </w:pPr>
      <w:r>
        <w:separator/>
      </w:r>
    </w:p>
  </w:endnote>
  <w:endnote w:type="continuationSeparator" w:id="0">
    <w:p w:rsidR="009F0737" w:rsidRDefault="009F073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34"/>
      <w:gridCol w:w="2634"/>
      <w:gridCol w:w="2635"/>
      <w:gridCol w:w="2635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251A90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526478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34"/>
      <w:gridCol w:w="2634"/>
      <w:gridCol w:w="2635"/>
      <w:gridCol w:w="2635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51A90">
          <w:pPr>
            <w:pStyle w:val="Footer"/>
            <w:jc w:val="left"/>
          </w:pPr>
        </w:p>
      </w:tc>
    </w:tr>
  </w:tbl>
  <w:p w:rsidR="00217980" w:rsidRDefault="00217980" w:rsidP="00251A9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737" w:rsidRDefault="009F0737" w:rsidP="00713050">
      <w:pPr>
        <w:spacing w:line="240" w:lineRule="auto"/>
      </w:pPr>
      <w:r>
        <w:separator/>
      </w:r>
    </w:p>
  </w:footnote>
  <w:footnote w:type="continuationSeparator" w:id="0">
    <w:p w:rsidR="009F0737" w:rsidRDefault="009F073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0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51A9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0737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1CADE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1CADE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eastAsiaTheme="minorEastAsia"/>
      <w:i/>
      <w:iCs/>
      <w:color w:val="1481A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335B7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1481AB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1481AB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51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ayushsinha44/blockchain-host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ayushsinha44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ayushsinha4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0DEAC3032A4A9AA4735BF2761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0E03E-E04B-4D5A-ABCD-DD7A5A6272ED}"/>
      </w:docPartPr>
      <w:docPartBody>
        <w:p w:rsidR="00000000" w:rsidRDefault="00E42EBC">
          <w:pPr>
            <w:pStyle w:val="070DEAC3032A4A9AA4735BF27613D0EE"/>
          </w:pPr>
          <w:r w:rsidRPr="00906BEE">
            <w:t>Experience</w:t>
          </w:r>
        </w:p>
      </w:docPartBody>
    </w:docPart>
    <w:docPart>
      <w:docPartPr>
        <w:name w:val="471F5039D4624CE49FB9FAFAE866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F6A28-32EB-4A0E-91E2-25F21C86F30E}"/>
      </w:docPartPr>
      <w:docPartBody>
        <w:p w:rsidR="00000000" w:rsidRDefault="00FA7B1B" w:rsidP="00FA7B1B">
          <w:pPr>
            <w:pStyle w:val="471F5039D4624CE49FB9FAFAE866D18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1B"/>
    <w:rsid w:val="00E42EBC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51088E4C2482FAC0DF7E2CA229D43">
    <w:name w:val="97C51088E4C2482FAC0DF7E2CA229D43"/>
  </w:style>
  <w:style w:type="paragraph" w:customStyle="1" w:styleId="3342B9BE6F6D449BBBBE782168394AB9">
    <w:name w:val="3342B9BE6F6D449BBBBE782168394AB9"/>
  </w:style>
  <w:style w:type="paragraph" w:customStyle="1" w:styleId="E73CA4CCD8064576BB164D57A2B3AF40">
    <w:name w:val="E73CA4CCD8064576BB164D57A2B3AF40"/>
  </w:style>
  <w:style w:type="paragraph" w:customStyle="1" w:styleId="2A7D6CBAD32A46A09EF690C7207FE28E">
    <w:name w:val="2A7D6CBAD32A46A09EF690C7207FE28E"/>
  </w:style>
  <w:style w:type="paragraph" w:customStyle="1" w:styleId="61693A62A4E84A8F800EAA23FFE0101E">
    <w:name w:val="61693A62A4E84A8F800EAA23FFE0101E"/>
  </w:style>
  <w:style w:type="paragraph" w:customStyle="1" w:styleId="FE4E57D384D74FE38348E19BCF73A6E4">
    <w:name w:val="FE4E57D384D74FE38348E19BCF73A6E4"/>
  </w:style>
  <w:style w:type="paragraph" w:customStyle="1" w:styleId="20F9930D4A644574AB04C9FE66DB4DAB">
    <w:name w:val="20F9930D4A644574AB04C9FE66DB4DAB"/>
  </w:style>
  <w:style w:type="paragraph" w:customStyle="1" w:styleId="2101782C895C418884D7CC5DB768EF74">
    <w:name w:val="2101782C895C418884D7CC5DB768EF74"/>
  </w:style>
  <w:style w:type="paragraph" w:customStyle="1" w:styleId="070DEAC3032A4A9AA4735BF27613D0EE">
    <w:name w:val="070DEAC3032A4A9AA4735BF27613D0EE"/>
  </w:style>
  <w:style w:type="paragraph" w:customStyle="1" w:styleId="2D70E4634C554466AE8B706326294F89">
    <w:name w:val="2D70E4634C554466AE8B706326294F89"/>
  </w:style>
  <w:style w:type="paragraph" w:customStyle="1" w:styleId="87B05B8E5B9148FA8E9A1D1C41DAC21D">
    <w:name w:val="87B05B8E5B9148FA8E9A1D1C41DAC21D"/>
  </w:style>
  <w:style w:type="paragraph" w:customStyle="1" w:styleId="443146E555DD425ABCD991B25AE55E33">
    <w:name w:val="443146E555DD425ABCD991B25AE55E33"/>
  </w:style>
  <w:style w:type="paragraph" w:customStyle="1" w:styleId="AB00E61A62D3475EA4714EDF770FE8C4">
    <w:name w:val="AB00E61A62D3475EA4714EDF770FE8C4"/>
  </w:style>
  <w:style w:type="paragraph" w:customStyle="1" w:styleId="A43202AAF8C6451DA1F84FCFC872FE86">
    <w:name w:val="A43202AAF8C6451DA1F84FCFC872FE86"/>
  </w:style>
  <w:style w:type="paragraph" w:customStyle="1" w:styleId="D2512144337442BBAAB1259EF3D28E06">
    <w:name w:val="D2512144337442BBAAB1259EF3D28E06"/>
  </w:style>
  <w:style w:type="paragraph" w:customStyle="1" w:styleId="3FE56E53F87642BCA0C71E7A26F826CD">
    <w:name w:val="3FE56E53F87642BCA0C71E7A26F826CD"/>
  </w:style>
  <w:style w:type="paragraph" w:customStyle="1" w:styleId="01F0533BC696447A93D151E27E287ABD">
    <w:name w:val="01F0533BC696447A93D151E27E287ABD"/>
  </w:style>
  <w:style w:type="paragraph" w:customStyle="1" w:styleId="D97A2E41A1CE42A4A47D7E6B763A8F3B">
    <w:name w:val="D97A2E41A1CE42A4A47D7E6B763A8F3B"/>
  </w:style>
  <w:style w:type="paragraph" w:customStyle="1" w:styleId="EDD1F1C8E7CF4D728C3B1BA939874DDC">
    <w:name w:val="EDD1F1C8E7CF4D728C3B1BA939874DDC"/>
  </w:style>
  <w:style w:type="paragraph" w:customStyle="1" w:styleId="2A30748A6D1740C9B811CBC73A409B7F">
    <w:name w:val="2A30748A6D1740C9B811CBC73A409B7F"/>
  </w:style>
  <w:style w:type="paragraph" w:customStyle="1" w:styleId="0DEA3E6F6DA141B298A3C2F702F03F5D">
    <w:name w:val="0DEA3E6F6DA141B298A3C2F702F03F5D"/>
  </w:style>
  <w:style w:type="paragraph" w:customStyle="1" w:styleId="307A6FC91BA24068884BF9DB43ABEE24">
    <w:name w:val="307A6FC91BA24068884BF9DB43ABEE24"/>
  </w:style>
  <w:style w:type="paragraph" w:customStyle="1" w:styleId="5863D28F2A3B47769E2AB59F49BED9E9">
    <w:name w:val="5863D28F2A3B47769E2AB59F49BED9E9"/>
  </w:style>
  <w:style w:type="paragraph" w:customStyle="1" w:styleId="8D3F90EC616A4AAEAF33D30D3D66EA2E">
    <w:name w:val="8D3F90EC616A4AAEAF33D30D3D66EA2E"/>
  </w:style>
  <w:style w:type="paragraph" w:customStyle="1" w:styleId="514932B6A22A49EB848C2149F07337CC">
    <w:name w:val="514932B6A22A49EB848C2149F07337CC"/>
  </w:style>
  <w:style w:type="paragraph" w:customStyle="1" w:styleId="729F6299D2D24B328CB88A3941E4CF14">
    <w:name w:val="729F6299D2D24B328CB88A3941E4CF14"/>
  </w:style>
  <w:style w:type="paragraph" w:customStyle="1" w:styleId="1A239670E97449F0A81288C2C94E9AF4">
    <w:name w:val="1A239670E97449F0A81288C2C94E9AF4"/>
  </w:style>
  <w:style w:type="paragraph" w:customStyle="1" w:styleId="79E4D7E7B5FF41AF87E930D030B5DE0F">
    <w:name w:val="79E4D7E7B5FF41AF87E930D030B5DE0F"/>
  </w:style>
  <w:style w:type="paragraph" w:customStyle="1" w:styleId="33E73F199D004A13B5FDF99170A59999">
    <w:name w:val="33E73F199D004A13B5FDF99170A59999"/>
  </w:style>
  <w:style w:type="paragraph" w:customStyle="1" w:styleId="BD13FDAC026644349E6A983054E8227E">
    <w:name w:val="BD13FDAC026644349E6A983054E8227E"/>
  </w:style>
  <w:style w:type="paragraph" w:customStyle="1" w:styleId="471F5039D4624CE49FB9FAFAE866D18B">
    <w:name w:val="471F5039D4624CE49FB9FAFAE866D18B"/>
    <w:rsid w:val="00FA7B1B"/>
  </w:style>
  <w:style w:type="paragraph" w:customStyle="1" w:styleId="1D42C29717F447079B198FB08A73069D">
    <w:name w:val="1D42C29717F447079B198FB08A73069D"/>
    <w:rsid w:val="00FA7B1B"/>
  </w:style>
  <w:style w:type="paragraph" w:customStyle="1" w:styleId="5E1410C7089F4F5CB0A8359526A1490F">
    <w:name w:val="5E1410C7089F4F5CB0A8359526A1490F"/>
    <w:rsid w:val="00FA7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2019-06-05T13:11:00Z</dcterms:created>
  <dcterms:modified xsi:type="dcterms:W3CDTF">2019-06-05T13:30:00Z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